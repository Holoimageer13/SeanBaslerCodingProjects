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C41" w:rsidRDefault="007B269A" w:rsidP="009638EC">
      <w:pPr>
        <w:spacing w:after="240"/>
        <w:ind w:left="-4032"/>
      </w:pPr>
      <w:bookmarkStart w:id="0" w:name="_GoBack"/>
      <w:r>
        <w:rPr>
          <w:noProof/>
        </w:rPr>
        <w:drawing>
          <wp:inline distT="0" distB="0" distL="0" distR="0" wp14:anchorId="4FD1B5C9" wp14:editId="3B37C2A0">
            <wp:extent cx="14483897" cy="11309684"/>
            <wp:effectExtent l="0" t="0" r="0" b="6350"/>
            <wp:docPr id="3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0777" cy="113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C41" w:rsidSect="007B269A">
      <w:pgSz w:w="12240" w:h="15840" w:code="1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9A"/>
    <w:rsid w:val="000D7CF8"/>
    <w:rsid w:val="00151097"/>
    <w:rsid w:val="007B269A"/>
    <w:rsid w:val="008B4C41"/>
    <w:rsid w:val="009638EC"/>
    <w:rsid w:val="00D364BC"/>
    <w:rsid w:val="00F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F82C9-4323-46DA-BB6F-772CCFA9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C8AE89BD</Template>
  <TotalTime>7</TotalTime>
  <Pages>1</Pages>
  <Words>0</Words>
  <Characters>1</Characters>
  <Application>Microsoft Office Word</Application>
  <DocSecurity>0</DocSecurity>
  <Lines>1</Lines>
  <Paragraphs>1</Paragraphs>
  <ScaleCrop>false</ScaleCrop>
  <Company>Missouri University of Science and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Basler, Sean A. (S&amp;T-Student)</dc:creator>
  <cp:lastModifiedBy>Basler, Sean A. (S&amp;T-Student)</cp:lastModifiedBy>
  <cp:revision>3</cp:revision>
  <cp:lastPrinted>2013-11-21T23:46:00Z</cp:lastPrinted>
  <dcterms:created xsi:type="dcterms:W3CDTF">2013-11-21T23:41:00Z</dcterms:created>
  <dcterms:modified xsi:type="dcterms:W3CDTF">2013-11-22T00:03:00Z</dcterms:modified>
</cp:coreProperties>
</file>